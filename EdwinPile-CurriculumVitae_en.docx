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9A53EB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586D8D0" w14:textId="61073FA5" w:rsidR="00692703" w:rsidRPr="000A5682" w:rsidRDefault="000A5682" w:rsidP="00913946">
            <w:pPr>
              <w:pStyle w:val="Title"/>
              <w:rPr>
                <w:lang w:val="es-419"/>
              </w:rPr>
            </w:pPr>
            <w:r w:rsidRPr="000A5682">
              <w:rPr>
                <w:lang w:val="es-419"/>
              </w:rPr>
              <w:t xml:space="preserve">Edwin </w:t>
            </w:r>
            <w:r w:rsidRPr="000A5682">
              <w:rPr>
                <w:rStyle w:val="IntenseEmphasis"/>
                <w:lang w:val="es-419"/>
              </w:rPr>
              <w:t>Pile Prazeres</w:t>
            </w:r>
          </w:p>
          <w:p w14:paraId="21386414" w14:textId="4359BABE" w:rsidR="00692703" w:rsidRPr="000A5682" w:rsidRDefault="000A5682" w:rsidP="00913946">
            <w:pPr>
              <w:pStyle w:val="ContactInfo"/>
              <w:contextualSpacing w:val="0"/>
              <w:rPr>
                <w:lang w:val="es-419"/>
              </w:rPr>
            </w:pPr>
            <w:proofErr w:type="spellStart"/>
            <w:r w:rsidRPr="000A5682">
              <w:rPr>
                <w:lang w:val="es-419"/>
              </w:rPr>
              <w:t>Panama</w:t>
            </w:r>
            <w:proofErr w:type="spellEnd"/>
            <w:r w:rsidRPr="000A5682">
              <w:rPr>
                <w:lang w:val="es-419"/>
              </w:rPr>
              <w:t xml:space="preserve"> City, </w:t>
            </w:r>
            <w:proofErr w:type="spellStart"/>
            <w:r w:rsidRPr="000A5682">
              <w:rPr>
                <w:lang w:val="es-419"/>
              </w:rPr>
              <w:t>Panama</w:t>
            </w:r>
            <w:proofErr w:type="spellEnd"/>
            <w:r w:rsidR="00692703" w:rsidRPr="000A5682">
              <w:rPr>
                <w:lang w:val="es-419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7198F3827554D6980565C19DE14928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0A5682">
                  <w:rPr>
                    <w:lang w:val="es-419"/>
                  </w:rPr>
                  <w:t>·</w:t>
                </w:r>
              </w:sdtContent>
            </w:sdt>
            <w:r w:rsidR="00692703" w:rsidRPr="000A5682">
              <w:rPr>
                <w:lang w:val="es-419"/>
              </w:rPr>
              <w:t xml:space="preserve"> </w:t>
            </w:r>
            <w:r w:rsidRPr="000A5682">
              <w:rPr>
                <w:lang w:val="es-419"/>
              </w:rPr>
              <w:t>(</w:t>
            </w:r>
            <w:r>
              <w:rPr>
                <w:lang w:val="es-419"/>
              </w:rPr>
              <w:t>+507 61276323)</w:t>
            </w:r>
          </w:p>
          <w:p w14:paraId="0B6415CE" w14:textId="7F588A30" w:rsidR="00692703" w:rsidRPr="00CF1A49" w:rsidRDefault="000A5682" w:rsidP="00913946">
            <w:pPr>
              <w:pStyle w:val="ContactInfoEmphasis"/>
              <w:contextualSpacing w:val="0"/>
            </w:pPr>
            <w:r w:rsidRPr="000A5682">
              <w:t>Edwinpile2@gmail.com</w:t>
            </w:r>
            <w:r w:rsidR="00692703" w:rsidRPr="000A5682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196AC6FB88D49DCA569E840C8D715A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Edwin Pile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8C810808BF04685B2C2B82DE3CF0ED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E71EB3C39371424FB211CF0715AC0CA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41EAC611" w14:textId="77777777" w:rsidTr="00692703">
        <w:tc>
          <w:tcPr>
            <w:tcW w:w="9360" w:type="dxa"/>
            <w:tcMar>
              <w:top w:w="432" w:type="dxa"/>
            </w:tcMar>
          </w:tcPr>
          <w:p w14:paraId="73634213" w14:textId="6BAB60A8" w:rsidR="001755A8" w:rsidRPr="00CF1A49" w:rsidRDefault="000A5682" w:rsidP="00913946">
            <w:pPr>
              <w:contextualSpacing w:val="0"/>
            </w:pPr>
            <w:r>
              <w:t xml:space="preserve">Currently working on Live and Invest Overseas, Panama. </w:t>
            </w:r>
            <w:r w:rsidR="00184A7D">
              <w:t xml:space="preserve">I am </w:t>
            </w:r>
            <w:proofErr w:type="spellStart"/>
            <w:r>
              <w:t>Self taught</w:t>
            </w:r>
            <w:proofErr w:type="spellEnd"/>
            <w:r>
              <w:t xml:space="preserve"> </w:t>
            </w:r>
            <w:r w:rsidR="00184A7D">
              <w:t xml:space="preserve">software engineer. </w:t>
            </w:r>
            <w:proofErr w:type="spellStart"/>
            <w:r w:rsidR="00184A7D">
              <w:t>Higly</w:t>
            </w:r>
            <w:proofErr w:type="spellEnd"/>
            <w:r w:rsidR="00184A7D">
              <w:t xml:space="preserve"> motivated seeking to launch a career building web applications and services. Familiar with development and deployment process for many web-based technologies.</w:t>
            </w:r>
          </w:p>
        </w:tc>
      </w:tr>
    </w:tbl>
    <w:sdt>
      <w:sdtPr>
        <w:alias w:val="Skills:"/>
        <w:tag w:val="Skills:"/>
        <w:id w:val="-1392877668"/>
        <w:placeholder>
          <w:docPart w:val="30990EABBFE04861975D4E9B7E0D9F90"/>
        </w:placeholder>
        <w:temporary/>
        <w:showingPlcHdr/>
        <w15:appearance w15:val="hidden"/>
      </w:sdtPr>
      <w:sdtEndPr/>
      <w:sdtContent>
        <w:p w14:paraId="0582D90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98E420B" w14:textId="77777777" w:rsidTr="006C0B20">
        <w:tc>
          <w:tcPr>
            <w:tcW w:w="4680" w:type="dxa"/>
          </w:tcPr>
          <w:p w14:paraId="07CD4015" w14:textId="1532944A" w:rsidR="001E3120" w:rsidRDefault="000A5682" w:rsidP="006E1507">
            <w:pPr>
              <w:pStyle w:val="ListBullet"/>
              <w:contextualSpacing w:val="0"/>
            </w:pPr>
            <w:r>
              <w:t>Semantic HTML</w:t>
            </w:r>
          </w:p>
          <w:p w14:paraId="506FAAC1" w14:textId="27E729C5" w:rsidR="000A5682" w:rsidRDefault="000A5682" w:rsidP="006E1507">
            <w:pPr>
              <w:pStyle w:val="ListBullet"/>
              <w:contextualSpacing w:val="0"/>
            </w:pPr>
            <w:r>
              <w:t>CSS</w:t>
            </w:r>
          </w:p>
          <w:p w14:paraId="6A3A40CE" w14:textId="02CD438A" w:rsidR="000A5682" w:rsidRDefault="000A5682" w:rsidP="006E1507">
            <w:pPr>
              <w:pStyle w:val="ListBullet"/>
              <w:contextualSpacing w:val="0"/>
            </w:pPr>
            <w:r>
              <w:t>Sass/</w:t>
            </w:r>
            <w:proofErr w:type="spellStart"/>
            <w:r>
              <w:t>Scss</w:t>
            </w:r>
            <w:proofErr w:type="spellEnd"/>
          </w:p>
          <w:p w14:paraId="17A4B70A" w14:textId="5CA4B07C" w:rsidR="000A5682" w:rsidRDefault="000A5682" w:rsidP="006E1507">
            <w:pPr>
              <w:pStyle w:val="ListBullet"/>
              <w:contextualSpacing w:val="0"/>
            </w:pPr>
            <w:proofErr w:type="spellStart"/>
            <w:r>
              <w:t>Javascript</w:t>
            </w:r>
            <w:proofErr w:type="spellEnd"/>
          </w:p>
          <w:p w14:paraId="351369D4" w14:textId="1370B669" w:rsidR="006C0B20" w:rsidRDefault="006C0B20" w:rsidP="006E1507">
            <w:pPr>
              <w:pStyle w:val="ListBullet"/>
              <w:contextualSpacing w:val="0"/>
            </w:pPr>
            <w:r>
              <w:t>React</w:t>
            </w:r>
          </w:p>
          <w:p w14:paraId="661294BD" w14:textId="4903812B" w:rsidR="006C0B20" w:rsidRDefault="006C0B20" w:rsidP="006E1507">
            <w:pPr>
              <w:pStyle w:val="ListBullet"/>
              <w:contextualSpacing w:val="0"/>
            </w:pPr>
            <w:r>
              <w:t>WordPress</w:t>
            </w:r>
          </w:p>
          <w:p w14:paraId="267F2B4F" w14:textId="0BCF6B89" w:rsidR="006C0B20" w:rsidRDefault="006C0B20" w:rsidP="006E1507">
            <w:pPr>
              <w:pStyle w:val="ListBullet"/>
              <w:contextualSpacing w:val="0"/>
            </w:pPr>
            <w:proofErr w:type="spellStart"/>
            <w:r>
              <w:t>Github</w:t>
            </w:r>
            <w:proofErr w:type="spellEnd"/>
          </w:p>
          <w:p w14:paraId="2F5D25DC" w14:textId="033357A3" w:rsidR="006C0B20" w:rsidRPr="006E1507" w:rsidRDefault="006C0B20" w:rsidP="006E1507">
            <w:pPr>
              <w:pStyle w:val="ListBullet"/>
              <w:contextualSpacing w:val="0"/>
            </w:pPr>
            <w:r>
              <w:t>Bootstrap</w:t>
            </w:r>
          </w:p>
          <w:p w14:paraId="68202B3C" w14:textId="330F8189" w:rsidR="001F4E6D" w:rsidRPr="006E1507" w:rsidRDefault="001F4E6D" w:rsidP="000A568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4A464B9D" w14:textId="776FBAF5" w:rsidR="001E3120" w:rsidRPr="006E1507" w:rsidRDefault="001E3120" w:rsidP="006C0B2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05CFA233" w14:textId="3004C862" w:rsidR="001E3120" w:rsidRPr="006E1507" w:rsidRDefault="001E3120" w:rsidP="000A568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191A3A2B" w14:textId="77777777" w:rsidR="006C0B20" w:rsidRPr="00CF1A49" w:rsidRDefault="006C0B20" w:rsidP="006C0B20">
      <w:pPr>
        <w:pStyle w:val="Heading1"/>
      </w:pPr>
      <w:sdt>
        <w:sdtPr>
          <w:alias w:val="Experience:"/>
          <w:tag w:val="Experience:"/>
          <w:id w:val="-1983300934"/>
          <w:placeholder>
            <w:docPart w:val="D01E5FF403304C75B7BF3610DCA2730C"/>
          </w:placeholder>
          <w:temporary/>
          <w:showingPlcHdr/>
          <w15:appearance w15:val="hidden"/>
        </w:sdtPr>
        <w:sdtContent>
          <w:r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6C0B20" w:rsidRPr="00CF1A49" w14:paraId="58087281" w14:textId="77777777" w:rsidTr="008D0F5C">
        <w:tc>
          <w:tcPr>
            <w:tcW w:w="9355" w:type="dxa"/>
          </w:tcPr>
          <w:p w14:paraId="1E3641E4" w14:textId="77777777" w:rsidR="006C0B20" w:rsidRPr="00CF1A49" w:rsidRDefault="006C0B20" w:rsidP="008D0F5C">
            <w:pPr>
              <w:pStyle w:val="Heading3"/>
              <w:contextualSpacing w:val="0"/>
              <w:outlineLvl w:val="2"/>
            </w:pPr>
            <w:r>
              <w:t>Sept 2020</w:t>
            </w:r>
            <w:r w:rsidRPr="00CF1A49">
              <w:t xml:space="preserve"> – </w:t>
            </w:r>
            <w:r>
              <w:t>Actual</w:t>
            </w:r>
          </w:p>
          <w:p w14:paraId="228A84A2" w14:textId="77777777" w:rsidR="006C0B20" w:rsidRPr="00CF1A49" w:rsidRDefault="006C0B20" w:rsidP="008D0F5C">
            <w:pPr>
              <w:pStyle w:val="Heading2"/>
              <w:contextualSpacing w:val="0"/>
              <w:outlineLvl w:val="1"/>
            </w:pPr>
            <w:r>
              <w:t>Web Developer</w:t>
            </w:r>
            <w:r w:rsidRPr="00CF1A49">
              <w:t xml:space="preserve">, </w:t>
            </w:r>
            <w:r>
              <w:rPr>
                <w:rStyle w:val="SubtleReference"/>
              </w:rPr>
              <w:t>Live and invest overseas</w:t>
            </w:r>
          </w:p>
          <w:p w14:paraId="370F10E8" w14:textId="77777777" w:rsidR="006C0B20" w:rsidRPr="00CF1A49" w:rsidRDefault="006C0B20" w:rsidP="008D0F5C">
            <w:pPr>
              <w:contextualSpacing w:val="0"/>
            </w:pPr>
            <w:r>
              <w:t>Update information on web page, update plugins, optimize the web for mobile/tablets/desktop users, and bring support to other departments.</w:t>
            </w:r>
          </w:p>
        </w:tc>
      </w:tr>
      <w:tr w:rsidR="006C0B20" w:rsidRPr="00CF1A49" w14:paraId="24F6A8E2" w14:textId="77777777" w:rsidTr="008D0F5C">
        <w:tc>
          <w:tcPr>
            <w:tcW w:w="9355" w:type="dxa"/>
            <w:tcMar>
              <w:top w:w="216" w:type="dxa"/>
            </w:tcMar>
          </w:tcPr>
          <w:p w14:paraId="571D9554" w14:textId="77777777" w:rsidR="006C0B20" w:rsidRDefault="006C0B20" w:rsidP="008D0F5C"/>
        </w:tc>
      </w:tr>
    </w:tbl>
    <w:p w14:paraId="54001143" w14:textId="0768DAF5" w:rsidR="00B51D1B" w:rsidRPr="006E1507" w:rsidRDefault="00B51D1B" w:rsidP="006C0B20">
      <w:pPr>
        <w:pStyle w:val="Heading1"/>
      </w:pP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00F9" w14:textId="77777777" w:rsidR="00177F4F" w:rsidRDefault="00177F4F" w:rsidP="0068194B">
      <w:r>
        <w:separator/>
      </w:r>
    </w:p>
    <w:p w14:paraId="7BEE4232" w14:textId="77777777" w:rsidR="00177F4F" w:rsidRDefault="00177F4F"/>
    <w:p w14:paraId="7E6E6E06" w14:textId="77777777" w:rsidR="00177F4F" w:rsidRDefault="00177F4F"/>
  </w:endnote>
  <w:endnote w:type="continuationSeparator" w:id="0">
    <w:p w14:paraId="5B9E3FB6" w14:textId="77777777" w:rsidR="00177F4F" w:rsidRDefault="00177F4F" w:rsidP="0068194B">
      <w:r>
        <w:continuationSeparator/>
      </w:r>
    </w:p>
    <w:p w14:paraId="60FF134A" w14:textId="77777777" w:rsidR="00177F4F" w:rsidRDefault="00177F4F"/>
    <w:p w14:paraId="3493E67C" w14:textId="77777777" w:rsidR="00177F4F" w:rsidRDefault="00177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E02DB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01D4" w14:textId="77777777" w:rsidR="00177F4F" w:rsidRDefault="00177F4F" w:rsidP="0068194B">
      <w:r>
        <w:separator/>
      </w:r>
    </w:p>
    <w:p w14:paraId="00560633" w14:textId="77777777" w:rsidR="00177F4F" w:rsidRDefault="00177F4F"/>
    <w:p w14:paraId="7F388061" w14:textId="77777777" w:rsidR="00177F4F" w:rsidRDefault="00177F4F"/>
  </w:footnote>
  <w:footnote w:type="continuationSeparator" w:id="0">
    <w:p w14:paraId="25428953" w14:textId="77777777" w:rsidR="00177F4F" w:rsidRDefault="00177F4F" w:rsidP="0068194B">
      <w:r>
        <w:continuationSeparator/>
      </w:r>
    </w:p>
    <w:p w14:paraId="049AE975" w14:textId="77777777" w:rsidR="00177F4F" w:rsidRDefault="00177F4F"/>
    <w:p w14:paraId="45FAD8BD" w14:textId="77777777" w:rsidR="00177F4F" w:rsidRDefault="00177F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47F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34B579" wp14:editId="5422C86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F9B8A7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82"/>
    <w:rsid w:val="000001EF"/>
    <w:rsid w:val="00007322"/>
    <w:rsid w:val="00007728"/>
    <w:rsid w:val="00024584"/>
    <w:rsid w:val="00024730"/>
    <w:rsid w:val="00055E95"/>
    <w:rsid w:val="0007021F"/>
    <w:rsid w:val="000A5682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7F4F"/>
    <w:rsid w:val="00184014"/>
    <w:rsid w:val="00184A7D"/>
    <w:rsid w:val="00192008"/>
    <w:rsid w:val="001C0E68"/>
    <w:rsid w:val="001C2B5C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7DBC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0B20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41D7"/>
  <w15:chartTrackingRefBased/>
  <w15:docId w15:val="{CD802EEC-84F2-4C94-802F-6F9B4321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Gam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198F3827554D6980565C19DE149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2BC11-B6C6-4176-9769-BF28812650CD}"/>
      </w:docPartPr>
      <w:docPartBody>
        <w:p w:rsidR="00000000" w:rsidRDefault="00FD3062">
          <w:pPr>
            <w:pStyle w:val="67198F3827554D6980565C19DE149286"/>
          </w:pPr>
          <w:r w:rsidRPr="00CF1A49">
            <w:t>·</w:t>
          </w:r>
        </w:p>
      </w:docPartBody>
    </w:docPart>
    <w:docPart>
      <w:docPartPr>
        <w:name w:val="8196AC6FB88D49DCA569E840C8D71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75B2-F61B-4205-8B53-1541D0E2E995}"/>
      </w:docPartPr>
      <w:docPartBody>
        <w:p w:rsidR="00000000" w:rsidRDefault="00FD3062">
          <w:pPr>
            <w:pStyle w:val="8196AC6FB88D49DCA569E840C8D715AB"/>
          </w:pPr>
          <w:r w:rsidRPr="00CF1A49">
            <w:t>·</w:t>
          </w:r>
        </w:p>
      </w:docPartBody>
    </w:docPart>
    <w:docPart>
      <w:docPartPr>
        <w:name w:val="98C810808BF04685B2C2B82DE3CF0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9D01-ABA7-4609-8E7C-DA9FEDF049DF}"/>
      </w:docPartPr>
      <w:docPartBody>
        <w:p w:rsidR="00000000" w:rsidRDefault="00FD3062">
          <w:pPr>
            <w:pStyle w:val="98C810808BF04685B2C2B82DE3CF0ED4"/>
          </w:pPr>
          <w:r w:rsidRPr="00CF1A49">
            <w:t>·</w:t>
          </w:r>
        </w:p>
      </w:docPartBody>
    </w:docPart>
    <w:docPart>
      <w:docPartPr>
        <w:name w:val="E71EB3C39371424FB211CF0715AC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13E9E-990F-40F4-A734-998A988FDC9C}"/>
      </w:docPartPr>
      <w:docPartBody>
        <w:p w:rsidR="00000000" w:rsidRDefault="00FD3062">
          <w:pPr>
            <w:pStyle w:val="E71EB3C39371424FB211CF0715AC0CAC"/>
          </w:pPr>
          <w:r w:rsidRPr="00CF1A49">
            <w:t>Twitter/Blog/Portfolio</w:t>
          </w:r>
        </w:p>
      </w:docPartBody>
    </w:docPart>
    <w:docPart>
      <w:docPartPr>
        <w:name w:val="30990EABBFE04861975D4E9B7E0D9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FD009-D5D0-46A6-B772-32B8FDD62829}"/>
      </w:docPartPr>
      <w:docPartBody>
        <w:p w:rsidR="00000000" w:rsidRDefault="00FD3062">
          <w:pPr>
            <w:pStyle w:val="30990EABBFE04861975D4E9B7E0D9F90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D01E5FF403304C75B7BF3610DCA27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5A262-6E01-4938-B58C-AD4CF5D16253}"/>
      </w:docPartPr>
      <w:docPartBody>
        <w:p w:rsidR="00000000" w:rsidRDefault="00BB4ABE" w:rsidP="00BB4ABE">
          <w:pPr>
            <w:pStyle w:val="D01E5FF403304C75B7BF3610DCA2730C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BE"/>
    <w:rsid w:val="00BB4ABE"/>
    <w:rsid w:val="00FD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DC136812841FCB6540A89B0742C0D">
    <w:name w:val="F61DC136812841FCB6540A89B0742C0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00DD35968554C55B6DC02B495645906">
    <w:name w:val="800DD35968554C55B6DC02B495645906"/>
  </w:style>
  <w:style w:type="paragraph" w:customStyle="1" w:styleId="8BA939FE86D84425B8DA22EC9CF624DD">
    <w:name w:val="8BA939FE86D84425B8DA22EC9CF624DD"/>
  </w:style>
  <w:style w:type="paragraph" w:customStyle="1" w:styleId="67198F3827554D6980565C19DE149286">
    <w:name w:val="67198F3827554D6980565C19DE149286"/>
  </w:style>
  <w:style w:type="paragraph" w:customStyle="1" w:styleId="056B25011FA346ADBB60C1196C6B1CF7">
    <w:name w:val="056B25011FA346ADBB60C1196C6B1CF7"/>
  </w:style>
  <w:style w:type="paragraph" w:customStyle="1" w:styleId="45E9AD38995A41A7B3EF1B64459EF3F5">
    <w:name w:val="45E9AD38995A41A7B3EF1B64459EF3F5"/>
  </w:style>
  <w:style w:type="paragraph" w:customStyle="1" w:styleId="8196AC6FB88D49DCA569E840C8D715AB">
    <w:name w:val="8196AC6FB88D49DCA569E840C8D715AB"/>
  </w:style>
  <w:style w:type="paragraph" w:customStyle="1" w:styleId="C679B46432054171A9BEA318D6F62F0C">
    <w:name w:val="C679B46432054171A9BEA318D6F62F0C"/>
  </w:style>
  <w:style w:type="paragraph" w:customStyle="1" w:styleId="98C810808BF04685B2C2B82DE3CF0ED4">
    <w:name w:val="98C810808BF04685B2C2B82DE3CF0ED4"/>
  </w:style>
  <w:style w:type="paragraph" w:customStyle="1" w:styleId="E71EB3C39371424FB211CF0715AC0CAC">
    <w:name w:val="E71EB3C39371424FB211CF0715AC0CAC"/>
  </w:style>
  <w:style w:type="paragraph" w:customStyle="1" w:styleId="231B5237B8C246E886AC11B5259F31E4">
    <w:name w:val="231B5237B8C246E886AC11B5259F31E4"/>
  </w:style>
  <w:style w:type="paragraph" w:customStyle="1" w:styleId="8B9815F4906442068ABF289ACA5154D7">
    <w:name w:val="8B9815F4906442068ABF289ACA5154D7"/>
  </w:style>
  <w:style w:type="paragraph" w:customStyle="1" w:styleId="6A03A7004A8C4BB097113DBF28B8B7C3">
    <w:name w:val="6A03A7004A8C4BB097113DBF28B8B7C3"/>
  </w:style>
  <w:style w:type="paragraph" w:customStyle="1" w:styleId="91E340E8A6F8435B9504034B09C04D4F">
    <w:name w:val="91E340E8A6F8435B9504034B09C04D4F"/>
  </w:style>
  <w:style w:type="paragraph" w:customStyle="1" w:styleId="3B4ADBAF985848C89C976704F20B4CFA">
    <w:name w:val="3B4ADBAF985848C89C976704F20B4CF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59565F68BFA4946A7265559785342E0">
    <w:name w:val="B59565F68BFA4946A7265559785342E0"/>
  </w:style>
  <w:style w:type="paragraph" w:customStyle="1" w:styleId="6DC9692C014F4A19A09A16CFB60DCB48">
    <w:name w:val="6DC9692C014F4A19A09A16CFB60DCB48"/>
  </w:style>
  <w:style w:type="paragraph" w:customStyle="1" w:styleId="32796C7DE58541188C5A4C98A9E4623D">
    <w:name w:val="32796C7DE58541188C5A4C98A9E4623D"/>
  </w:style>
  <w:style w:type="paragraph" w:customStyle="1" w:styleId="792063ED257F472C91BBAB101755BB7D">
    <w:name w:val="792063ED257F472C91BBAB101755BB7D"/>
  </w:style>
  <w:style w:type="paragraph" w:customStyle="1" w:styleId="BBFE3930F1D44DCD8ED1DD265B433A4A">
    <w:name w:val="BBFE3930F1D44DCD8ED1DD265B433A4A"/>
  </w:style>
  <w:style w:type="paragraph" w:customStyle="1" w:styleId="525A5EFDCDE745049603F1D6A9044AD6">
    <w:name w:val="525A5EFDCDE745049603F1D6A9044AD6"/>
  </w:style>
  <w:style w:type="paragraph" w:customStyle="1" w:styleId="CE0DAD9DE03A46B9A065769DB5082A12">
    <w:name w:val="CE0DAD9DE03A46B9A065769DB5082A12"/>
  </w:style>
  <w:style w:type="paragraph" w:customStyle="1" w:styleId="8E472A62D0CA4E5290DD50844F5726E0">
    <w:name w:val="8E472A62D0CA4E5290DD50844F5726E0"/>
  </w:style>
  <w:style w:type="paragraph" w:customStyle="1" w:styleId="45650CF972BC4BAD8160C0922A6A772F">
    <w:name w:val="45650CF972BC4BAD8160C0922A6A772F"/>
  </w:style>
  <w:style w:type="paragraph" w:customStyle="1" w:styleId="6B515E77458B47FD8F4F7337177D6B36">
    <w:name w:val="6B515E77458B47FD8F4F7337177D6B36"/>
  </w:style>
  <w:style w:type="paragraph" w:customStyle="1" w:styleId="0FD6FF4B49D945549790B9DF8C0D01AD">
    <w:name w:val="0FD6FF4B49D945549790B9DF8C0D01AD"/>
  </w:style>
  <w:style w:type="paragraph" w:customStyle="1" w:styleId="10C6DC1CBA274A64B3153564E33FAC02">
    <w:name w:val="10C6DC1CBA274A64B3153564E33FAC02"/>
  </w:style>
  <w:style w:type="paragraph" w:customStyle="1" w:styleId="6EB17C1312B349709589A05AFB78CFC2">
    <w:name w:val="6EB17C1312B349709589A05AFB78CFC2"/>
  </w:style>
  <w:style w:type="paragraph" w:customStyle="1" w:styleId="6567A829FCB24421A0A0297FE96C5B7B">
    <w:name w:val="6567A829FCB24421A0A0297FE96C5B7B"/>
  </w:style>
  <w:style w:type="paragraph" w:customStyle="1" w:styleId="7D07EFD4946540AA864F37D083ACD513">
    <w:name w:val="7D07EFD4946540AA864F37D083ACD513"/>
  </w:style>
  <w:style w:type="paragraph" w:customStyle="1" w:styleId="43B280CE6BB5401CA3A9B64E9C3AD7B6">
    <w:name w:val="43B280CE6BB5401CA3A9B64E9C3AD7B6"/>
  </w:style>
  <w:style w:type="paragraph" w:customStyle="1" w:styleId="643B913A504C458A957EA343559DB0CB">
    <w:name w:val="643B913A504C458A957EA343559DB0CB"/>
  </w:style>
  <w:style w:type="paragraph" w:customStyle="1" w:styleId="3F73564E6E564EA1BE3576039DDB96FF">
    <w:name w:val="3F73564E6E564EA1BE3576039DDB96FF"/>
  </w:style>
  <w:style w:type="paragraph" w:customStyle="1" w:styleId="30990EABBFE04861975D4E9B7E0D9F90">
    <w:name w:val="30990EABBFE04861975D4E9B7E0D9F90"/>
  </w:style>
  <w:style w:type="paragraph" w:customStyle="1" w:styleId="49A7C2AAA3A546CBBD1A7181332CEC07">
    <w:name w:val="49A7C2AAA3A546CBBD1A7181332CEC07"/>
  </w:style>
  <w:style w:type="paragraph" w:customStyle="1" w:styleId="F42748C3B028408DA93CAB2DE50F4E98">
    <w:name w:val="F42748C3B028408DA93CAB2DE50F4E98"/>
  </w:style>
  <w:style w:type="paragraph" w:customStyle="1" w:styleId="2ED09A2263C5419B86E18E415EB9186E">
    <w:name w:val="2ED09A2263C5419B86E18E415EB9186E"/>
  </w:style>
  <w:style w:type="paragraph" w:customStyle="1" w:styleId="D5564136F10942DBB7DD528EC080690F">
    <w:name w:val="D5564136F10942DBB7DD528EC080690F"/>
  </w:style>
  <w:style w:type="paragraph" w:customStyle="1" w:styleId="5CA1A6462C2A46DB9B2E95A67547E20E">
    <w:name w:val="5CA1A6462C2A46DB9B2E95A67547E20E"/>
  </w:style>
  <w:style w:type="paragraph" w:customStyle="1" w:styleId="A8CAA8AEBE7446AEB30E6B0CF013883A">
    <w:name w:val="A8CAA8AEBE7446AEB30E6B0CF013883A"/>
  </w:style>
  <w:style w:type="paragraph" w:customStyle="1" w:styleId="F04F3BDAA6D14C98836DEFA07695F549">
    <w:name w:val="F04F3BDAA6D14C98836DEFA07695F549"/>
  </w:style>
  <w:style w:type="paragraph" w:customStyle="1" w:styleId="D01E5FF403304C75B7BF3610DCA2730C">
    <w:name w:val="D01E5FF403304C75B7BF3610DCA2730C"/>
    <w:rsid w:val="00BB4A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PC_Gamer</dc:creator>
  <cp:keywords/>
  <dc:description/>
  <cp:lastModifiedBy>PC_Gamer</cp:lastModifiedBy>
  <cp:revision>2</cp:revision>
  <dcterms:created xsi:type="dcterms:W3CDTF">2021-05-03T02:34:00Z</dcterms:created>
  <dcterms:modified xsi:type="dcterms:W3CDTF">2021-05-03T02:34:00Z</dcterms:modified>
  <cp:category/>
</cp:coreProperties>
</file>